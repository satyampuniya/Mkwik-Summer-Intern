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25BBE" w:rsidP="00913946">
            <w:pPr>
              <w:pStyle w:val="Title"/>
            </w:pPr>
            <w:r>
              <w:t>Satyam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puniya</w:t>
            </w:r>
          </w:p>
          <w:p w:rsidR="00692703" w:rsidRPr="00CF1A49" w:rsidRDefault="00625BBE" w:rsidP="00913946">
            <w:pPr>
              <w:pStyle w:val="ContactInfo"/>
              <w:contextualSpacing w:val="0"/>
            </w:pPr>
            <w:r>
              <w:t xml:space="preserve">Regent B901,Grand </w:t>
            </w:r>
            <w:proofErr w:type="spellStart"/>
            <w:r>
              <w:t>Omaxe</w:t>
            </w:r>
            <w:proofErr w:type="spellEnd"/>
            <w:r>
              <w:t xml:space="preserve"> ,Sector 93B , Noida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AE59131D87A49E2A261B8606B75113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91+9566187787</w:t>
            </w:r>
          </w:p>
          <w:p w:rsidR="00692703" w:rsidRPr="00CF1A49" w:rsidRDefault="00625BBE" w:rsidP="00625BBE">
            <w:pPr>
              <w:pStyle w:val="ContactInfoEmphasis"/>
              <w:contextualSpacing w:val="0"/>
            </w:pPr>
            <w:r>
              <w:t>satyampuniya@live.com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2876991045E40A99665009FAA8E296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www.linkedin.com/in/thiissatyam-2897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D01B961D035407AAA38F6710544E1A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</w:t>
            </w:r>
            <w:proofErr w:type="spellStart"/>
            <w:r>
              <w:t>instagram-satyampunia</w:t>
            </w:r>
            <w:proofErr w:type="spellEnd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625BBE" w:rsidP="00913946">
            <w:pPr>
              <w:contextualSpacing w:val="0"/>
            </w:pPr>
            <w:r>
              <w:t>To work on a challenging work profile which provides me an opportunity to enhance my technical skill and knowledge , this could provide me an insight into new aspects so that it would be helpful for my career</w:t>
            </w:r>
            <w:r>
              <w:t>.</w:t>
            </w:r>
          </w:p>
        </w:tc>
      </w:tr>
    </w:tbl>
    <w:p w:rsidR="004E01EB" w:rsidRPr="00CF1A49" w:rsidRDefault="002B479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4E09902670D4F6993083D23DDB5B74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25BBE" w:rsidP="001D0BF1">
            <w:pPr>
              <w:pStyle w:val="Heading3"/>
              <w:contextualSpacing w:val="0"/>
              <w:outlineLvl w:val="2"/>
            </w:pPr>
            <w:r>
              <w:t>July 2017</w:t>
            </w:r>
          </w:p>
          <w:p w:rsidR="001D0BF1" w:rsidRPr="00CF1A49" w:rsidRDefault="00625BBE" w:rsidP="001D0BF1">
            <w:pPr>
              <w:pStyle w:val="Heading2"/>
              <w:contextualSpacing w:val="0"/>
              <w:outlineLvl w:val="1"/>
            </w:pPr>
            <w:r>
              <w:t>Technical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one mobikwik pvt.ltd</w:t>
            </w:r>
          </w:p>
          <w:p w:rsidR="001E3120" w:rsidRDefault="00625BBE" w:rsidP="001D0BF1">
            <w:pPr>
              <w:contextualSpacing w:val="0"/>
            </w:pPr>
            <w:r w:rsidRPr="00625BBE">
              <w:t>The focus of the training was on learning the fundamentals of Website Testing and Automation.</w:t>
            </w:r>
          </w:p>
          <w:p w:rsidR="00625BBE" w:rsidRPr="00CF1A49" w:rsidRDefault="00625BBE" w:rsidP="001D0BF1">
            <w:pPr>
              <w:contextualSpacing w:val="0"/>
            </w:pPr>
            <w:r w:rsidRPr="00625BBE">
              <w:t>I was taught both the practical and conceptual skills that build the foundation for understanding basic Testing through software like Selenium</w:t>
            </w:r>
            <w:r>
              <w:t xml:space="preserve"> </w:t>
            </w:r>
            <w:r w:rsidRPr="00625BBE">
              <w:t>,</w:t>
            </w:r>
            <w:r>
              <w:t xml:space="preserve"> </w:t>
            </w:r>
            <w:r w:rsidRPr="00625BBE">
              <w:t>Postman etc.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4724D" w:rsidP="00F61DF9">
            <w:pPr>
              <w:pStyle w:val="Heading3"/>
              <w:contextualSpacing w:val="0"/>
              <w:outlineLvl w:val="2"/>
            </w:pPr>
            <w:r>
              <w:t>july 2016 – july 2017</w:t>
            </w:r>
          </w:p>
          <w:p w:rsidR="00F61DF9" w:rsidRPr="00CF1A49" w:rsidRDefault="00625BBE" w:rsidP="00F61DF9">
            <w:pPr>
              <w:pStyle w:val="Heading2"/>
              <w:contextualSpacing w:val="0"/>
              <w:outlineLvl w:val="1"/>
            </w:pPr>
            <w:r>
              <w:t>Marketing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aiesec in chennai</w:t>
            </w:r>
          </w:p>
          <w:p w:rsidR="00F61DF9" w:rsidRDefault="00625BBE" w:rsidP="00F61DF9">
            <w:r w:rsidRPr="00625BBE">
              <w:t>Sitting down with members and creating marketing strategies, and how to implement them.</w:t>
            </w:r>
          </w:p>
          <w:p w:rsidR="00625BBE" w:rsidRDefault="00625BBE" w:rsidP="00F61DF9">
            <w:r>
              <w:t>Deciding ways by which we can create awareness about our product.</w:t>
            </w:r>
          </w:p>
        </w:tc>
      </w:tr>
    </w:tbl>
    <w:sdt>
      <w:sdtPr>
        <w:alias w:val="Education:"/>
        <w:tag w:val="Education:"/>
        <w:id w:val="-1908763273"/>
        <w:placeholder>
          <w:docPart w:val="169642CC45AF4D139A7A62E7E85E11D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"/>
        <w:gridCol w:w="4567"/>
        <w:gridCol w:w="4651"/>
        <w:gridCol w:w="25"/>
      </w:tblGrid>
      <w:tr w:rsidR="001D0BF1" w:rsidRPr="00CF1A49" w:rsidTr="006F222B">
        <w:trPr>
          <w:gridBefore w:val="1"/>
          <w:wBefore w:w="94" w:type="dxa"/>
        </w:trPr>
        <w:tc>
          <w:tcPr>
            <w:tcW w:w="9243" w:type="dxa"/>
            <w:gridSpan w:val="3"/>
          </w:tcPr>
          <w:p w:rsidR="001D0BF1" w:rsidRPr="00CF1A49" w:rsidRDefault="00625BBE" w:rsidP="001D0BF1">
            <w:pPr>
              <w:pStyle w:val="Heading3"/>
              <w:contextualSpacing w:val="0"/>
              <w:outlineLvl w:val="2"/>
            </w:pPr>
            <w:r>
              <w:t>july 2015 – july 2019</w:t>
            </w:r>
          </w:p>
          <w:p w:rsidR="001D0BF1" w:rsidRPr="00CF1A49" w:rsidRDefault="00625BBE" w:rsidP="001D0BF1">
            <w:pPr>
              <w:pStyle w:val="Heading2"/>
              <w:contextualSpacing w:val="0"/>
              <w:outlineLvl w:val="1"/>
            </w:pPr>
            <w:proofErr w:type="gramStart"/>
            <w:r>
              <w:t>B.tech</w:t>
            </w:r>
            <w:proofErr w:type="gramEnd"/>
            <w:r>
              <w:t xml:space="preserve"> – information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Srm institute of technology</w:t>
            </w:r>
          </w:p>
          <w:p w:rsidR="007538DC" w:rsidRPr="00CF1A49" w:rsidRDefault="006F222B" w:rsidP="006F222B">
            <w:pPr>
              <w:contextualSpacing w:val="0"/>
            </w:pP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Assimilate 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theoretical foundations and practical skills of Information Technology.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 xml:space="preserve"> B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ecome academically and professionally competent IT professionals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61DF9" w:rsidRPr="00CF1A49" w:rsidTr="006F222B">
        <w:trPr>
          <w:gridBefore w:val="1"/>
          <w:wBefore w:w="94" w:type="dxa"/>
        </w:trPr>
        <w:tc>
          <w:tcPr>
            <w:tcW w:w="9243" w:type="dxa"/>
            <w:gridSpan w:val="3"/>
            <w:tcMar>
              <w:top w:w="216" w:type="dxa"/>
            </w:tcMar>
          </w:tcPr>
          <w:p w:rsidR="00F61DF9" w:rsidRPr="00CF1A49" w:rsidRDefault="006F222B" w:rsidP="00F61DF9">
            <w:pPr>
              <w:pStyle w:val="Heading3"/>
              <w:contextualSpacing w:val="0"/>
              <w:outlineLvl w:val="2"/>
            </w:pPr>
            <w:r>
              <w:t xml:space="preserve">high school </w:t>
            </w:r>
            <w:proofErr w:type="gramStart"/>
            <w:r>
              <w:t>( 2015</w:t>
            </w:r>
            <w:proofErr w:type="gramEnd"/>
            <w:r>
              <w:t xml:space="preserve"> )</w:t>
            </w:r>
          </w:p>
          <w:p w:rsidR="00F61DF9" w:rsidRPr="00CF1A49" w:rsidRDefault="006F222B" w:rsidP="00F61DF9">
            <w:pPr>
              <w:pStyle w:val="Heading2"/>
              <w:contextualSpacing w:val="0"/>
              <w:outlineLvl w:val="1"/>
            </w:pPr>
            <w:r>
              <w:t>12</w:t>
            </w:r>
            <w:r w:rsidRPr="006F222B">
              <w:rPr>
                <w:vertAlign w:val="superscript"/>
              </w:rPr>
              <w:t>th</w:t>
            </w:r>
            <w:r>
              <w:t>- cbse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Delhi public school noida </w:t>
            </w:r>
          </w:p>
          <w:p w:rsidR="00F61DF9" w:rsidRDefault="006F222B" w:rsidP="006F222B">
            <w:r>
              <w:t>Scored 91% marks in class 12</w:t>
            </w:r>
            <w:r w:rsidRPr="006F222B">
              <w:rPr>
                <w:vertAlign w:val="superscript"/>
              </w:rPr>
              <w:t>th</w:t>
            </w:r>
            <w:r>
              <w:t xml:space="preserve"> board exams.</w:t>
            </w:r>
          </w:p>
        </w:tc>
      </w:tr>
      <w:tr w:rsidR="006F222B" w:rsidRPr="00CF1A49" w:rsidTr="006F222B">
        <w:trPr>
          <w:gridBefore w:val="1"/>
          <w:wBefore w:w="94" w:type="dxa"/>
        </w:trPr>
        <w:tc>
          <w:tcPr>
            <w:tcW w:w="9243" w:type="dxa"/>
            <w:gridSpan w:val="3"/>
            <w:tcMar>
              <w:top w:w="216" w:type="dxa"/>
            </w:tcMar>
          </w:tcPr>
          <w:p w:rsidR="006F222B" w:rsidRPr="00CF1A49" w:rsidRDefault="006F222B" w:rsidP="006F222B">
            <w:pPr>
              <w:pStyle w:val="Heading3"/>
              <w:contextualSpacing w:val="0"/>
              <w:outlineLvl w:val="2"/>
            </w:pPr>
            <w:r>
              <w:t xml:space="preserve">junior </w:t>
            </w:r>
            <w:r>
              <w:t xml:space="preserve">high school </w:t>
            </w:r>
            <w:proofErr w:type="gramStart"/>
            <w:r>
              <w:t xml:space="preserve">( </w:t>
            </w:r>
            <w:r>
              <w:t>2013</w:t>
            </w:r>
            <w:proofErr w:type="gramEnd"/>
            <w:r>
              <w:t xml:space="preserve"> )</w:t>
            </w:r>
          </w:p>
          <w:p w:rsidR="006F222B" w:rsidRPr="00CF1A49" w:rsidRDefault="006F222B" w:rsidP="006F222B">
            <w:pPr>
              <w:pStyle w:val="Heading2"/>
              <w:contextualSpacing w:val="0"/>
              <w:outlineLvl w:val="1"/>
            </w:pPr>
            <w:r>
              <w:t>10</w:t>
            </w:r>
            <w:r w:rsidRPr="006F222B">
              <w:rPr>
                <w:vertAlign w:val="superscript"/>
              </w:rPr>
              <w:t>th</w:t>
            </w:r>
            <w:r>
              <w:t>- cbse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Delhi public school noida </w:t>
            </w:r>
          </w:p>
          <w:p w:rsidR="006F222B" w:rsidRDefault="006F222B" w:rsidP="006F222B">
            <w:pPr>
              <w:tabs>
                <w:tab w:val="right" w:pos="8714"/>
              </w:tabs>
            </w:pPr>
            <w:r>
              <w:t>Cumulative grade point of 9.4 in class 10</w:t>
            </w:r>
            <w:r w:rsidRPr="006F222B">
              <w:rPr>
                <w:vertAlign w:val="superscript"/>
              </w:rPr>
              <w:t>th</w:t>
            </w:r>
            <w:r>
              <w:t xml:space="preserve"> CBSE.</w:t>
            </w:r>
            <w:r>
              <w:tab/>
            </w:r>
          </w:p>
        </w:tc>
      </w:tr>
      <w:tr w:rsidR="006F222B" w:rsidRPr="00CF1A49" w:rsidTr="006F222B">
        <w:trPr>
          <w:gridBefore w:val="1"/>
          <w:wBefore w:w="94" w:type="dxa"/>
        </w:trPr>
        <w:tc>
          <w:tcPr>
            <w:tcW w:w="9243" w:type="dxa"/>
            <w:gridSpan w:val="3"/>
            <w:tcMar>
              <w:top w:w="216" w:type="dxa"/>
            </w:tcMar>
          </w:tcPr>
          <w:p w:rsidR="006F222B" w:rsidRPr="00CF1A49" w:rsidRDefault="006F222B" w:rsidP="006F222B">
            <w:pPr>
              <w:pStyle w:val="Heading3"/>
              <w:contextualSpacing w:val="0"/>
              <w:outlineLvl w:val="2"/>
            </w:pPr>
            <w:r>
              <w:t xml:space="preserve"> </w:t>
            </w:r>
            <w:r>
              <w:t>June 2018</w:t>
            </w:r>
          </w:p>
          <w:p w:rsidR="006F222B" w:rsidRPr="00CF1A49" w:rsidRDefault="006F222B" w:rsidP="006F222B">
            <w:pPr>
              <w:pStyle w:val="Heading2"/>
              <w:contextualSpacing w:val="0"/>
              <w:outlineLvl w:val="1"/>
            </w:pPr>
            <w:r>
              <w:t>information retrieval &amp; data mining</w:t>
            </w:r>
            <w:r w:rsidRPr="00CF1A49">
              <w:t xml:space="preserve">, </w:t>
            </w:r>
            <w:r>
              <w:rPr>
                <w:rStyle w:val="SubtleReference"/>
              </w:rPr>
              <w:t>iit kanpur</w:t>
            </w:r>
          </w:p>
          <w:p w:rsidR="006F222B" w:rsidRDefault="006F222B" w:rsidP="006F222B">
            <w:r>
              <w:t>Where I got to comprehend how a search engine works. Retrieving information from the world wide web. Working of  search engine Indri and retrieving documents from it.</w:t>
            </w:r>
          </w:p>
        </w:tc>
      </w:tr>
      <w:tr w:rsidR="006F222B" w:rsidRPr="00CF1A49" w:rsidTr="006F222B">
        <w:trPr>
          <w:gridBefore w:val="1"/>
          <w:wBefore w:w="94" w:type="dxa"/>
        </w:trPr>
        <w:tc>
          <w:tcPr>
            <w:tcW w:w="9243" w:type="dxa"/>
            <w:gridSpan w:val="3"/>
            <w:tcMar>
              <w:top w:w="216" w:type="dxa"/>
            </w:tcMar>
          </w:tcPr>
          <w:p w:rsidR="006F222B" w:rsidRPr="00CF1A49" w:rsidRDefault="00F37FF3" w:rsidP="006F222B">
            <w:pPr>
              <w:pStyle w:val="Heading3"/>
              <w:contextualSpacing w:val="0"/>
              <w:outlineLvl w:val="2"/>
            </w:pPr>
            <w:r>
              <w:t>may 2018</w:t>
            </w:r>
            <w:r w:rsidR="006F222B">
              <w:t xml:space="preserve"> </w:t>
            </w:r>
          </w:p>
          <w:p w:rsidR="006F222B" w:rsidRDefault="00F37FF3" w:rsidP="00C4724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introduction to computer science and programming using </w:t>
            </w:r>
            <w:proofErr w:type="gramStart"/>
            <w:r>
              <w:t>python</w:t>
            </w:r>
            <w:r w:rsidR="006F222B" w:rsidRPr="00CF1A49">
              <w:t xml:space="preserve"> </w:t>
            </w:r>
            <w:r>
              <w:rPr>
                <w:rStyle w:val="SubtleReference"/>
              </w:rPr>
              <w:t xml:space="preserve"> massachusetts</w:t>
            </w:r>
            <w:proofErr w:type="gramEnd"/>
            <w:r>
              <w:rPr>
                <w:rStyle w:val="SubtleReference"/>
              </w:rPr>
              <w:t xml:space="preserve"> institute of technology (MITX)</w:t>
            </w:r>
          </w:p>
          <w:p w:rsidR="008D33DF" w:rsidRPr="00CF1A49" w:rsidRDefault="008D33DF" w:rsidP="008D33DF">
            <w:pPr>
              <w:pStyle w:val="Heading3"/>
              <w:contextualSpacing w:val="0"/>
              <w:outlineLvl w:val="2"/>
            </w:pPr>
            <w:r>
              <w:lastRenderedPageBreak/>
              <w:t>june</w:t>
            </w:r>
            <w:r>
              <w:t xml:space="preserve"> 2018 </w:t>
            </w:r>
          </w:p>
          <w:p w:rsidR="008D33DF" w:rsidRDefault="008D33DF" w:rsidP="008D33D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i</w:t>
            </w:r>
            <w:r>
              <w:t xml:space="preserve">nformation retrieval and mining massive data sets </w:t>
            </w:r>
            <w:r>
              <w:rPr>
                <w:rStyle w:val="SubtleReference"/>
              </w:rPr>
              <w:t xml:space="preserve"> </w:t>
            </w:r>
          </w:p>
          <w:p w:rsidR="008D33DF" w:rsidRDefault="008D33DF" w:rsidP="008D33D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 xml:space="preserve">Omkar deshpande Data scientist at walmartlabs </w:t>
            </w:r>
          </w:p>
          <w:p w:rsidR="008D33DF" w:rsidRDefault="008D33DF" w:rsidP="008D33D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proofErr w:type="gramStart"/>
            <w:r>
              <w:rPr>
                <w:rStyle w:val="SubtleReference"/>
              </w:rPr>
              <w:t>( ex</w:t>
            </w:r>
            <w:proofErr w:type="gramEnd"/>
            <w:r>
              <w:rPr>
                <w:rStyle w:val="SubtleReference"/>
              </w:rPr>
              <w:t xml:space="preserve"> - iit &amp; stanford )</w:t>
            </w:r>
            <w:r>
              <w:rPr>
                <w:rStyle w:val="SubtleReference"/>
              </w:rPr>
              <w:t xml:space="preserve"> </w:t>
            </w:r>
          </w:p>
          <w:p w:rsidR="008D33DF" w:rsidRPr="008D33DF" w:rsidRDefault="008D33DF" w:rsidP="008D33DF">
            <w:pPr>
              <w:pStyle w:val="Heading2"/>
              <w:contextualSpacing w:val="0"/>
              <w:outlineLvl w:val="1"/>
              <w:rPr>
                <w:rStyle w:val="SubtleReference"/>
                <w:color w:val="7F7F7F" w:themeColor="text1" w:themeTint="80"/>
              </w:rPr>
            </w:pPr>
            <w:r w:rsidRPr="008D33DF">
              <w:rPr>
                <w:color w:val="7F7F7F" w:themeColor="text1" w:themeTint="80"/>
                <w:sz w:val="21"/>
                <w:szCs w:val="21"/>
                <w:shd w:val="clear" w:color="auto" w:fill="FAFAFA"/>
              </w:rPr>
              <w:t xml:space="preserve">Building an Information Retrieval </w:t>
            </w:r>
            <w:proofErr w:type="gramStart"/>
            <w:r w:rsidRPr="008D33DF">
              <w:rPr>
                <w:color w:val="7F7F7F" w:themeColor="text1" w:themeTint="80"/>
                <w:sz w:val="21"/>
                <w:szCs w:val="21"/>
                <w:shd w:val="clear" w:color="auto" w:fill="FAFAFA"/>
              </w:rPr>
              <w:t>System</w:t>
            </w:r>
            <w:r w:rsidRPr="008D33DF">
              <w:rPr>
                <w:color w:val="7F7F7F" w:themeColor="text1" w:themeTint="80"/>
                <w:sz w:val="21"/>
                <w:szCs w:val="21"/>
                <w:shd w:val="clear" w:color="auto" w:fill="FAFAFA"/>
              </w:rPr>
              <w:t xml:space="preserve"> ,</w:t>
            </w:r>
            <w:proofErr w:type="gramEnd"/>
            <w:r w:rsidRPr="008D33DF">
              <w:rPr>
                <w:color w:val="7F7F7F" w:themeColor="text1" w:themeTint="80"/>
                <w:sz w:val="21"/>
                <w:szCs w:val="21"/>
                <w:shd w:val="clear" w:color="auto" w:fill="FAFAFA"/>
              </w:rPr>
              <w:t xml:space="preserve"> </w:t>
            </w:r>
            <w:r w:rsidRPr="008D33DF">
              <w:rPr>
                <w:color w:val="7F7F7F" w:themeColor="text1" w:themeTint="80"/>
                <w:sz w:val="21"/>
                <w:szCs w:val="21"/>
                <w:shd w:val="clear" w:color="auto" w:fill="FAFAFA"/>
              </w:rPr>
              <w:t>Mining Frequent Patterns and Associations</w:t>
            </w:r>
            <w:r w:rsidRPr="008D33DF">
              <w:rPr>
                <w:color w:val="7F7F7F" w:themeColor="text1" w:themeTint="80"/>
                <w:sz w:val="21"/>
                <w:szCs w:val="21"/>
                <w:shd w:val="clear" w:color="auto" w:fill="FAFAFA"/>
              </w:rPr>
              <w:t xml:space="preserve"> , classification and clustering , web mining </w:t>
            </w:r>
          </w:p>
          <w:p w:rsidR="008D33DF" w:rsidRDefault="008D33DF" w:rsidP="008D33D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8D33DF" w:rsidRPr="00CF1A49" w:rsidRDefault="008D33DF" w:rsidP="008D33DF">
            <w:pPr>
              <w:pStyle w:val="Heading3"/>
              <w:contextualSpacing w:val="0"/>
              <w:outlineLvl w:val="2"/>
            </w:pPr>
            <w:r>
              <w:t>june  2017</w:t>
            </w:r>
            <w:r>
              <w:t xml:space="preserve"> </w:t>
            </w:r>
          </w:p>
          <w:p w:rsidR="008D33DF" w:rsidRDefault="008D33DF" w:rsidP="008D33D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introduction to data science</w:t>
            </w:r>
            <w:r>
              <w:t xml:space="preserve"> using </w:t>
            </w:r>
            <w:proofErr w:type="gramStart"/>
            <w:r>
              <w:t>python</w:t>
            </w:r>
            <w:r w:rsidRPr="00CF1A49">
              <w:t xml:space="preserve"> </w:t>
            </w:r>
            <w:r>
              <w:rPr>
                <w:rStyle w:val="SubtleReference"/>
              </w:rPr>
              <w:t xml:space="preserve"> University</w:t>
            </w:r>
            <w:proofErr w:type="gramEnd"/>
            <w:r>
              <w:rPr>
                <w:rStyle w:val="SubtleReference"/>
              </w:rPr>
              <w:t xml:space="preserve"> of michigan </w:t>
            </w:r>
          </w:p>
          <w:p w:rsidR="008D33DF" w:rsidRDefault="008D33DF" w:rsidP="008D33D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bookmarkStart w:id="0" w:name="_GoBack"/>
            <w:bookmarkEnd w:id="0"/>
          </w:p>
          <w:p w:rsidR="008D33DF" w:rsidRDefault="008D33DF" w:rsidP="008D33D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8D33DF" w:rsidRDefault="008D33DF" w:rsidP="00C4724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8D33DF" w:rsidRDefault="008D33DF" w:rsidP="00C4724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C4724D" w:rsidRDefault="00C4724D" w:rsidP="00C4724D">
            <w:pPr>
              <w:pStyle w:val="Heading2"/>
              <w:contextualSpacing w:val="0"/>
            </w:pPr>
          </w:p>
        </w:tc>
      </w:tr>
      <w:tr w:rsidR="006F222B" w:rsidRPr="00CF1A49" w:rsidTr="006F222B">
        <w:trPr>
          <w:gridBefore w:val="1"/>
          <w:wBefore w:w="94" w:type="dxa"/>
        </w:trPr>
        <w:tc>
          <w:tcPr>
            <w:tcW w:w="9243" w:type="dxa"/>
            <w:gridSpan w:val="3"/>
            <w:tcMar>
              <w:top w:w="216" w:type="dxa"/>
            </w:tcMar>
          </w:tcPr>
          <w:p w:rsidR="006F222B" w:rsidRDefault="006F222B" w:rsidP="006F222B">
            <w:pPr>
              <w:pStyle w:val="Heading3"/>
              <w:outlineLvl w:val="2"/>
            </w:pPr>
          </w:p>
        </w:tc>
      </w:tr>
      <w:tr w:rsidR="006F222B" w:rsidRPr="00CF1A49" w:rsidTr="006F222B">
        <w:trPr>
          <w:gridBefore w:val="1"/>
          <w:wBefore w:w="94" w:type="dxa"/>
        </w:trPr>
        <w:tc>
          <w:tcPr>
            <w:tcW w:w="9243" w:type="dxa"/>
            <w:gridSpan w:val="3"/>
            <w:tcMar>
              <w:top w:w="216" w:type="dxa"/>
            </w:tcMar>
          </w:tcPr>
          <w:p w:rsidR="006F222B" w:rsidRDefault="006F222B" w:rsidP="006F222B">
            <w:pPr>
              <w:pStyle w:val="Heading3"/>
              <w:outlineLvl w:val="2"/>
            </w:pPr>
          </w:p>
        </w:tc>
      </w:tr>
      <w:tr w:rsidR="006F222B" w:rsidRPr="006E1507" w:rsidTr="006F222B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25" w:type="dxa"/>
        </w:trPr>
        <w:tc>
          <w:tcPr>
            <w:tcW w:w="4661" w:type="dxa"/>
            <w:gridSpan w:val="2"/>
          </w:tcPr>
          <w:p w:rsidR="006F222B" w:rsidRPr="006E1507" w:rsidRDefault="006F222B" w:rsidP="006F222B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51" w:type="dxa"/>
            <w:tcMar>
              <w:left w:w="360" w:type="dxa"/>
            </w:tcMar>
          </w:tcPr>
          <w:p w:rsidR="006F222B" w:rsidRPr="006E1507" w:rsidRDefault="006F222B" w:rsidP="006F222B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B51D1B" w:rsidRPr="006E1507" w:rsidRDefault="00B51D1B" w:rsidP="00C4724D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791" w:rsidRDefault="002B4791" w:rsidP="0068194B">
      <w:r>
        <w:separator/>
      </w:r>
    </w:p>
    <w:p w:rsidR="002B4791" w:rsidRDefault="002B4791"/>
    <w:p w:rsidR="002B4791" w:rsidRDefault="002B4791"/>
  </w:endnote>
  <w:endnote w:type="continuationSeparator" w:id="0">
    <w:p w:rsidR="002B4791" w:rsidRDefault="002B4791" w:rsidP="0068194B">
      <w:r>
        <w:continuationSeparator/>
      </w:r>
    </w:p>
    <w:p w:rsidR="002B4791" w:rsidRDefault="002B4791"/>
    <w:p w:rsidR="002B4791" w:rsidRDefault="002B47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3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791" w:rsidRDefault="002B4791" w:rsidP="0068194B">
      <w:r>
        <w:separator/>
      </w:r>
    </w:p>
    <w:p w:rsidR="002B4791" w:rsidRDefault="002B4791"/>
    <w:p w:rsidR="002B4791" w:rsidRDefault="002B4791"/>
  </w:footnote>
  <w:footnote w:type="continuationSeparator" w:id="0">
    <w:p w:rsidR="002B4791" w:rsidRDefault="002B4791" w:rsidP="0068194B">
      <w:r>
        <w:continuationSeparator/>
      </w:r>
    </w:p>
    <w:p w:rsidR="002B4791" w:rsidRDefault="002B4791"/>
    <w:p w:rsidR="002B4791" w:rsidRDefault="002B479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51A857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B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9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BBE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222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33D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24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7FF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48870"/>
  <w15:chartTrackingRefBased/>
  <w15:docId w15:val="{172BD07C-2D09-4E8E-9A30-66C8BDF9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YAM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E59131D87A49E2A261B8606B751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E7EB0-4997-41E2-8E2D-B1B73D11A9BE}"/>
      </w:docPartPr>
      <w:docPartBody>
        <w:p w:rsidR="00000000" w:rsidRDefault="004062B6">
          <w:pPr>
            <w:pStyle w:val="1AE59131D87A49E2A261B8606B751133"/>
          </w:pPr>
          <w:r w:rsidRPr="00CF1A49">
            <w:t>·</w:t>
          </w:r>
        </w:p>
      </w:docPartBody>
    </w:docPart>
    <w:docPart>
      <w:docPartPr>
        <w:name w:val="C2876991045E40A99665009FAA8E2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C79AD-BE42-4F48-B99D-8CDF848CFC8D}"/>
      </w:docPartPr>
      <w:docPartBody>
        <w:p w:rsidR="00000000" w:rsidRDefault="004062B6">
          <w:pPr>
            <w:pStyle w:val="C2876991045E40A99665009FAA8E2966"/>
          </w:pPr>
          <w:r w:rsidRPr="00CF1A49">
            <w:t>·</w:t>
          </w:r>
        </w:p>
      </w:docPartBody>
    </w:docPart>
    <w:docPart>
      <w:docPartPr>
        <w:name w:val="ED01B961D035407AAA38F6710544E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DD3B7-A2C0-49D3-8429-2FD45CB337F1}"/>
      </w:docPartPr>
      <w:docPartBody>
        <w:p w:rsidR="00000000" w:rsidRDefault="004062B6">
          <w:pPr>
            <w:pStyle w:val="ED01B961D035407AAA38F6710544E1AA"/>
          </w:pPr>
          <w:r w:rsidRPr="00CF1A49">
            <w:t>·</w:t>
          </w:r>
        </w:p>
      </w:docPartBody>
    </w:docPart>
    <w:docPart>
      <w:docPartPr>
        <w:name w:val="54E09902670D4F6993083D23DDB5B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D444A-F1D8-40A7-8397-3E297FC15BDD}"/>
      </w:docPartPr>
      <w:docPartBody>
        <w:p w:rsidR="00000000" w:rsidRDefault="004062B6">
          <w:pPr>
            <w:pStyle w:val="54E09902670D4F6993083D23DDB5B740"/>
          </w:pPr>
          <w:r w:rsidRPr="00CF1A49">
            <w:t>Experience</w:t>
          </w:r>
        </w:p>
      </w:docPartBody>
    </w:docPart>
    <w:docPart>
      <w:docPartPr>
        <w:name w:val="169642CC45AF4D139A7A62E7E85E1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A27BE-D6D9-44E5-9A0B-7C55DBE9EF4A}"/>
      </w:docPartPr>
      <w:docPartBody>
        <w:p w:rsidR="00000000" w:rsidRDefault="004062B6">
          <w:pPr>
            <w:pStyle w:val="169642CC45AF4D139A7A62E7E85E11D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E4"/>
    <w:rsid w:val="004062B6"/>
    <w:rsid w:val="006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952C0EE294DD1A496AFB1CCE9DD9F">
    <w:name w:val="207952C0EE294DD1A496AFB1CCE9DD9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252982C860B4EB483FA59603B89F0F3">
    <w:name w:val="7252982C860B4EB483FA59603B89F0F3"/>
  </w:style>
  <w:style w:type="paragraph" w:customStyle="1" w:styleId="75C1121AA941403E899EFD33A5AB0709">
    <w:name w:val="75C1121AA941403E899EFD33A5AB0709"/>
  </w:style>
  <w:style w:type="paragraph" w:customStyle="1" w:styleId="1AE59131D87A49E2A261B8606B751133">
    <w:name w:val="1AE59131D87A49E2A261B8606B751133"/>
  </w:style>
  <w:style w:type="paragraph" w:customStyle="1" w:styleId="3DF49E34ADB84D54BAB7543D53456A28">
    <w:name w:val="3DF49E34ADB84D54BAB7543D53456A28"/>
  </w:style>
  <w:style w:type="paragraph" w:customStyle="1" w:styleId="45ABE2F4FDF140238AFF228593C5ACD9">
    <w:name w:val="45ABE2F4FDF140238AFF228593C5ACD9"/>
  </w:style>
  <w:style w:type="paragraph" w:customStyle="1" w:styleId="C2876991045E40A99665009FAA8E2966">
    <w:name w:val="C2876991045E40A99665009FAA8E2966"/>
  </w:style>
  <w:style w:type="paragraph" w:customStyle="1" w:styleId="B547570A56EB415899A545A6E7E5A064">
    <w:name w:val="B547570A56EB415899A545A6E7E5A064"/>
  </w:style>
  <w:style w:type="paragraph" w:customStyle="1" w:styleId="ED01B961D035407AAA38F6710544E1AA">
    <w:name w:val="ED01B961D035407AAA38F6710544E1AA"/>
  </w:style>
  <w:style w:type="paragraph" w:customStyle="1" w:styleId="D9A36FB36C5442A2838CCA1300D82567">
    <w:name w:val="D9A36FB36C5442A2838CCA1300D82567"/>
  </w:style>
  <w:style w:type="paragraph" w:customStyle="1" w:styleId="C9A09BADFD0646B19B4B076443CAEECD">
    <w:name w:val="C9A09BADFD0646B19B4B076443CAEECD"/>
  </w:style>
  <w:style w:type="paragraph" w:customStyle="1" w:styleId="54E09902670D4F6993083D23DDB5B740">
    <w:name w:val="54E09902670D4F6993083D23DDB5B740"/>
  </w:style>
  <w:style w:type="paragraph" w:customStyle="1" w:styleId="3823AB68AA254F12A7DA65E278280482">
    <w:name w:val="3823AB68AA254F12A7DA65E278280482"/>
  </w:style>
  <w:style w:type="paragraph" w:customStyle="1" w:styleId="53C12F89B6EC45B78999549FC303C46C">
    <w:name w:val="53C12F89B6EC45B78999549FC303C46C"/>
  </w:style>
  <w:style w:type="paragraph" w:customStyle="1" w:styleId="2F0F68F4D14C4511B3EE90095B16A1EA">
    <w:name w:val="2F0F68F4D14C4511B3EE90095B16A1EA"/>
  </w:style>
  <w:style w:type="character" w:styleId="SubtleReference">
    <w:name w:val="Subtle Reference"/>
    <w:basedOn w:val="DefaultParagraphFont"/>
    <w:uiPriority w:val="10"/>
    <w:qFormat/>
    <w:rsid w:val="006D4FE4"/>
    <w:rPr>
      <w:b/>
      <w:caps w:val="0"/>
      <w:smallCaps/>
      <w:color w:val="595959" w:themeColor="text1" w:themeTint="A6"/>
    </w:rPr>
  </w:style>
  <w:style w:type="paragraph" w:customStyle="1" w:styleId="DEB6BC2D564542888ACB591B2386EBDF">
    <w:name w:val="DEB6BC2D564542888ACB591B2386EBDF"/>
  </w:style>
  <w:style w:type="paragraph" w:customStyle="1" w:styleId="4A0C5719E5284434BE7A9B3762718617">
    <w:name w:val="4A0C5719E5284434BE7A9B3762718617"/>
  </w:style>
  <w:style w:type="paragraph" w:customStyle="1" w:styleId="FE4733817042471B80E69CA0D9008A3A">
    <w:name w:val="FE4733817042471B80E69CA0D9008A3A"/>
  </w:style>
  <w:style w:type="paragraph" w:customStyle="1" w:styleId="9691132F02334F8A948053C592E74C54">
    <w:name w:val="9691132F02334F8A948053C592E74C54"/>
  </w:style>
  <w:style w:type="paragraph" w:customStyle="1" w:styleId="CCB17321A8674C78A39DFD8EF6DD7B14">
    <w:name w:val="CCB17321A8674C78A39DFD8EF6DD7B14"/>
  </w:style>
  <w:style w:type="paragraph" w:customStyle="1" w:styleId="14671A7AFC674F0BB77FA0AFBAC81F23">
    <w:name w:val="14671A7AFC674F0BB77FA0AFBAC81F23"/>
  </w:style>
  <w:style w:type="paragraph" w:customStyle="1" w:styleId="C4DA642B0F8A4FDA9B215CC2940BA635">
    <w:name w:val="C4DA642B0F8A4FDA9B215CC2940BA635"/>
  </w:style>
  <w:style w:type="paragraph" w:customStyle="1" w:styleId="169642CC45AF4D139A7A62E7E85E11D1">
    <w:name w:val="169642CC45AF4D139A7A62E7E85E11D1"/>
  </w:style>
  <w:style w:type="paragraph" w:customStyle="1" w:styleId="587D905F69814001B19C43835B958A40">
    <w:name w:val="587D905F69814001B19C43835B958A40"/>
  </w:style>
  <w:style w:type="paragraph" w:customStyle="1" w:styleId="01BD3C36D4D34FF295BC7258D61607F8">
    <w:name w:val="01BD3C36D4D34FF295BC7258D61607F8"/>
  </w:style>
  <w:style w:type="paragraph" w:customStyle="1" w:styleId="BB6F552AAE12419B8D9DC03D5D14CAB6">
    <w:name w:val="BB6F552AAE12419B8D9DC03D5D14CAB6"/>
  </w:style>
  <w:style w:type="paragraph" w:customStyle="1" w:styleId="6A8B8015F7FA417E813E598A32058F81">
    <w:name w:val="6A8B8015F7FA417E813E598A32058F81"/>
  </w:style>
  <w:style w:type="paragraph" w:customStyle="1" w:styleId="A16919D55DF54034B7589D94613E6ABD">
    <w:name w:val="A16919D55DF54034B7589D94613E6ABD"/>
  </w:style>
  <w:style w:type="paragraph" w:customStyle="1" w:styleId="55DE27D2511A48C58EE3612046113BDC">
    <w:name w:val="55DE27D2511A48C58EE3612046113BDC"/>
  </w:style>
  <w:style w:type="paragraph" w:customStyle="1" w:styleId="3F7B0C924BFB42719240873697A1EA20">
    <w:name w:val="3F7B0C924BFB42719240873697A1EA20"/>
  </w:style>
  <w:style w:type="paragraph" w:customStyle="1" w:styleId="F9122041FD3948498465473D7B4BB3B9">
    <w:name w:val="F9122041FD3948498465473D7B4BB3B9"/>
  </w:style>
  <w:style w:type="paragraph" w:customStyle="1" w:styleId="CEB7477FCD6F4BC2B1B5554BE77775A5">
    <w:name w:val="CEB7477FCD6F4BC2B1B5554BE77775A5"/>
  </w:style>
  <w:style w:type="paragraph" w:customStyle="1" w:styleId="AF35BF8F224844B680FD8FC232D72B5A">
    <w:name w:val="AF35BF8F224844B680FD8FC232D72B5A"/>
  </w:style>
  <w:style w:type="paragraph" w:customStyle="1" w:styleId="88B6D2F4111148209B08EB3F0F80A187">
    <w:name w:val="88B6D2F4111148209B08EB3F0F80A187"/>
  </w:style>
  <w:style w:type="paragraph" w:customStyle="1" w:styleId="9A46B329E30A42CCA3495298E5D02C79">
    <w:name w:val="9A46B329E30A42CCA3495298E5D02C79"/>
  </w:style>
  <w:style w:type="paragraph" w:customStyle="1" w:styleId="1A69EBDFE41C4D4AB6611627D6280975">
    <w:name w:val="1A69EBDFE41C4D4AB6611627D6280975"/>
  </w:style>
  <w:style w:type="paragraph" w:customStyle="1" w:styleId="A14E36D8C32F43E4BCD4B30106A8D3FB">
    <w:name w:val="A14E36D8C32F43E4BCD4B30106A8D3FB"/>
  </w:style>
  <w:style w:type="paragraph" w:customStyle="1" w:styleId="7230996D5C024D558D4E3EB9FC3766B7">
    <w:name w:val="7230996D5C024D558D4E3EB9FC3766B7"/>
  </w:style>
  <w:style w:type="paragraph" w:customStyle="1" w:styleId="D67F1A321AF4423EA4318F8C116E2DB4">
    <w:name w:val="D67F1A321AF4423EA4318F8C116E2DB4"/>
  </w:style>
  <w:style w:type="paragraph" w:customStyle="1" w:styleId="65A24159468C4A06BE2465BC987EFDDC">
    <w:name w:val="65A24159468C4A06BE2465BC987EFDDC"/>
  </w:style>
  <w:style w:type="paragraph" w:customStyle="1" w:styleId="36AB45C0049D4E2AB7612A3F7BA47BFB">
    <w:name w:val="36AB45C0049D4E2AB7612A3F7BA47BFB"/>
  </w:style>
  <w:style w:type="paragraph" w:customStyle="1" w:styleId="4775286369B04782A47DD5C7941AD961">
    <w:name w:val="4775286369B04782A47DD5C7941AD961"/>
    <w:rsid w:val="006D4FE4"/>
  </w:style>
  <w:style w:type="paragraph" w:customStyle="1" w:styleId="F9FFAAF9D83E445CA42C9651E28A2B22">
    <w:name w:val="F9FFAAF9D83E445CA42C9651E28A2B22"/>
    <w:rsid w:val="006D4FE4"/>
  </w:style>
  <w:style w:type="paragraph" w:customStyle="1" w:styleId="B910C037D09E448791FB92402BF906C3">
    <w:name w:val="B910C037D09E448791FB92402BF906C3"/>
    <w:rsid w:val="006D4FE4"/>
  </w:style>
  <w:style w:type="paragraph" w:customStyle="1" w:styleId="92980818C50043BA980B9353B279B8B6">
    <w:name w:val="92980818C50043BA980B9353B279B8B6"/>
    <w:rsid w:val="006D4FE4"/>
  </w:style>
  <w:style w:type="paragraph" w:customStyle="1" w:styleId="0DBCEC04A22D4CB4A1E5C49C40BA9FF2">
    <w:name w:val="0DBCEC04A22D4CB4A1E5C49C40BA9FF2"/>
    <w:rsid w:val="006D4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tf16402488.dotx</Template>
  <TotalTime>49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3</cp:revision>
  <dcterms:created xsi:type="dcterms:W3CDTF">2018-06-19T04:07:00Z</dcterms:created>
  <dcterms:modified xsi:type="dcterms:W3CDTF">2018-06-19T05:06:00Z</dcterms:modified>
  <cp:category/>
</cp:coreProperties>
</file>